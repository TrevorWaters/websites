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1552" w14:textId="58F1F71F" w:rsidR="00A10484" w:rsidRDefault="00761D6B">
      <w:pPr>
        <w:pStyle w:val="Title"/>
      </w:pPr>
      <w:r>
        <w:t>Developer Interview Coding Exercise</w:t>
      </w:r>
    </w:p>
    <w:p w14:paraId="3097E752" w14:textId="7F185B8E" w:rsidR="00855982" w:rsidRPr="00855982" w:rsidRDefault="00761D6B" w:rsidP="00855982">
      <w:pPr>
        <w:pStyle w:val="Heading1"/>
      </w:pPr>
      <w:r>
        <w:t>Overview</w:t>
      </w:r>
    </w:p>
    <w:p w14:paraId="5C89A990" w14:textId="7C9D16B2" w:rsidR="00761D6B" w:rsidRPr="00761D6B" w:rsidRDefault="00761D6B" w:rsidP="006D6B96">
      <w:pPr>
        <w:spacing w:after="240"/>
      </w:pPr>
      <w:r w:rsidRPr="00761D6B">
        <w:t xml:space="preserve">We expect about 4 hours of work to be spent on this project. </w:t>
      </w:r>
      <w:r w:rsidRPr="00761D6B">
        <w:rPr>
          <w:b/>
          <w:bCs/>
        </w:rPr>
        <w:t>Please do not feel pressured to submit a project that is fully complete</w:t>
      </w:r>
      <w:r w:rsidRPr="00761D6B">
        <w:t>. We understand this exercise could entail more than four hours of work; we are more interested seeing your workflow and getting some insight into your skill-level</w:t>
      </w:r>
      <w:r>
        <w:t>.</w:t>
      </w:r>
      <w:r>
        <w:rPr>
          <w:i/>
          <w:iCs/>
        </w:rPr>
        <w:br/>
      </w:r>
      <w:r w:rsidR="006F6A36">
        <w:rPr>
          <w:i/>
          <w:iCs/>
        </w:rPr>
        <w:t xml:space="preserve"> </w:t>
      </w:r>
      <w:r>
        <w:rPr>
          <w:i/>
          <w:iCs/>
        </w:rPr>
        <w:br/>
      </w:r>
      <w:r w:rsidRPr="00761D6B">
        <w:t>The project consists of two pages: A User page containing a form for adding and editing a User, and a List page that will display the created Users in a table.</w:t>
      </w:r>
      <w:r w:rsidRPr="00761D6B">
        <w:br/>
      </w:r>
      <w:r w:rsidRPr="00761D6B">
        <w:br/>
      </w:r>
      <w:r>
        <w:t>Rough m</w:t>
      </w:r>
      <w:r w:rsidRPr="00761D6B">
        <w:t>ockups of each page are provided, as well as some validation requirements for the User page. We’ve also created a template project using .NET 5 (available</w:t>
      </w:r>
      <w:r w:rsidR="00B409FA">
        <w:t xml:space="preserve"> in the Exercise 1 folder</w:t>
      </w:r>
      <w:r w:rsidRPr="00761D6B">
        <w:t>), the platform we use for our applications.</w:t>
      </w:r>
      <w:r w:rsidRPr="00761D6B">
        <w:br/>
      </w:r>
      <w:r w:rsidRPr="00761D6B">
        <w:br/>
        <w:t>If you have expertise in another platform, please feel free to use it -- the exercise is about showing us your skill level, so we would rather see a well-executed project using a different platform than a poorly-executed one using ours.</w:t>
      </w:r>
      <w:r w:rsidR="006F6A36">
        <w:br/>
      </w:r>
      <w:r w:rsidR="006F6A36">
        <w:br/>
        <w:t xml:space="preserve">If necessary, you can find a free version of the Microsoft Visual Studio IDE </w:t>
      </w:r>
      <w:hyperlink r:id="rId10" w:history="1">
        <w:r w:rsidR="006F6A36" w:rsidRPr="006F6A36">
          <w:rPr>
            <w:rStyle w:val="Hyperlink"/>
          </w:rPr>
          <w:t>here</w:t>
        </w:r>
      </w:hyperlink>
      <w:r w:rsidR="006D6B96">
        <w:t>.</w:t>
      </w:r>
      <w:r w:rsidRPr="00761D6B">
        <w:br/>
        <w:t>Recommended frameworks and plugins:</w:t>
      </w:r>
    </w:p>
    <w:p w14:paraId="283AEFDA" w14:textId="73924FD0" w:rsidR="00761D6B" w:rsidRPr="00761D6B" w:rsidRDefault="00761D6B" w:rsidP="006D6B9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761D6B">
        <w:rPr>
          <w:rFonts w:eastAsia="Times New Roman"/>
        </w:rPr>
        <w:t>.NET 5</w:t>
      </w:r>
      <w:r w:rsidR="006F6A36">
        <w:rPr>
          <w:rFonts w:eastAsia="Times New Roman"/>
        </w:rPr>
        <w:t>*</w:t>
      </w:r>
      <w:r w:rsidRPr="00761D6B">
        <w:rPr>
          <w:rFonts w:eastAsia="Times New Roman"/>
        </w:rPr>
        <w:t xml:space="preserve"> (template project provided)</w:t>
      </w:r>
    </w:p>
    <w:p w14:paraId="78103F4E" w14:textId="536C8FF9" w:rsidR="00761D6B" w:rsidRPr="00761D6B" w:rsidRDefault="00761D6B" w:rsidP="006D6B9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761D6B">
        <w:rPr>
          <w:rFonts w:eastAsia="Times New Roman"/>
        </w:rPr>
        <w:t>CSS: Bootstrap 5</w:t>
      </w:r>
      <w:r w:rsidR="00902D79">
        <w:t>*</w:t>
      </w:r>
      <w:r w:rsidRPr="00761D6B">
        <w:rPr>
          <w:rFonts w:eastAsia="Times New Roman"/>
        </w:rPr>
        <w:t xml:space="preserve"> (included in template project); If you have expertise in a different framework, please feel free to use it</w:t>
      </w:r>
    </w:p>
    <w:p w14:paraId="22598D9F" w14:textId="201F2BA0" w:rsidR="00761D6B" w:rsidRPr="00761D6B" w:rsidRDefault="00761D6B" w:rsidP="006D6B9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761D6B">
        <w:rPr>
          <w:rFonts w:eastAsia="Times New Roman"/>
        </w:rPr>
        <w:t xml:space="preserve">Validations: </w:t>
      </w:r>
      <w:hyperlink r:id="rId11" w:history="1">
        <w:r w:rsidRPr="00902D79">
          <w:rPr>
            <w:rStyle w:val="Hyperlink"/>
            <w:rFonts w:eastAsia="Times New Roman"/>
          </w:rPr>
          <w:t>Data Annotations</w:t>
        </w:r>
      </w:hyperlink>
      <w:r w:rsidR="00902D79">
        <w:t>*</w:t>
      </w:r>
      <w:r w:rsidRPr="00761D6B">
        <w:rPr>
          <w:rFonts w:eastAsia="Times New Roman"/>
        </w:rPr>
        <w:t xml:space="preserve">, </w:t>
      </w:r>
      <w:hyperlink r:id="rId12" w:history="1">
        <w:r w:rsidRPr="00902D79">
          <w:rPr>
            <w:rStyle w:val="Hyperlink"/>
            <w:rFonts w:eastAsia="Times New Roman"/>
          </w:rPr>
          <w:t>Fluent Validations</w:t>
        </w:r>
      </w:hyperlink>
    </w:p>
    <w:p w14:paraId="609AD105" w14:textId="3F078FA9" w:rsidR="00761D6B" w:rsidRPr="00761D6B" w:rsidRDefault="00761D6B" w:rsidP="006D6B9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761D6B">
        <w:rPr>
          <w:rFonts w:eastAsia="Times New Roman"/>
        </w:rPr>
        <w:t xml:space="preserve">Table: </w:t>
      </w:r>
      <w:hyperlink r:id="rId13" w:history="1">
        <w:r w:rsidRPr="00902D79">
          <w:rPr>
            <w:rStyle w:val="Hyperlink"/>
            <w:rFonts w:eastAsia="Times New Roman"/>
          </w:rPr>
          <w:t>DataTables</w:t>
        </w:r>
      </w:hyperlink>
      <w:r w:rsidR="00902D79">
        <w:t>*</w:t>
      </w:r>
    </w:p>
    <w:p w14:paraId="2E5198DD" w14:textId="4F0CCEE1" w:rsidR="00761D6B" w:rsidRPr="00761D6B" w:rsidRDefault="00761D6B" w:rsidP="006D6B9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761D6B">
        <w:rPr>
          <w:rFonts w:eastAsia="Times New Roman"/>
        </w:rPr>
        <w:t xml:space="preserve">Logging: </w:t>
      </w:r>
      <w:hyperlink r:id="rId14" w:history="1">
        <w:r w:rsidRPr="00902D79">
          <w:rPr>
            <w:rStyle w:val="Hyperlink"/>
            <w:rFonts w:eastAsia="Times New Roman"/>
          </w:rPr>
          <w:t>Serilog</w:t>
        </w:r>
      </w:hyperlink>
      <w:r w:rsidR="00902D79">
        <w:t>*</w:t>
      </w:r>
    </w:p>
    <w:p w14:paraId="1AB0CC17" w14:textId="35FA0A42" w:rsidR="00761D6B" w:rsidRPr="00761D6B" w:rsidRDefault="00902D79" w:rsidP="00761D6B">
      <w:r>
        <w:br/>
        <w:t>*These recommended items are regularly used in our production applications.</w:t>
      </w:r>
    </w:p>
    <w:p w14:paraId="1B87F505" w14:textId="2A766296" w:rsidR="00761D6B" w:rsidRPr="00761D6B" w:rsidRDefault="00761D6B" w:rsidP="00761D6B">
      <w:pPr>
        <w:spacing w:after="240"/>
        <w:rPr>
          <w:rFonts w:eastAsia="Times New Roman"/>
        </w:rPr>
      </w:pPr>
      <w:r w:rsidRPr="00761D6B">
        <w:t xml:space="preserve">The priorities we have for a submitted project, from highest to lowest: </w:t>
      </w:r>
    </w:p>
    <w:p w14:paraId="49CF8FCA" w14:textId="5A237459" w:rsidR="00761D6B" w:rsidRPr="00761D6B" w:rsidRDefault="00761D6B" w:rsidP="006D6B96">
      <w:pPr>
        <w:pStyle w:val="ListParagraph"/>
        <w:numPr>
          <w:ilvl w:val="0"/>
          <w:numId w:val="36"/>
        </w:numPr>
        <w:rPr>
          <w:rFonts w:eastAsia="Times New Roman"/>
        </w:rPr>
      </w:pPr>
      <w:r w:rsidRPr="00761D6B">
        <w:rPr>
          <w:rFonts w:eastAsia="Times New Roman"/>
        </w:rPr>
        <w:t xml:space="preserve">Uses best practices </w:t>
      </w:r>
      <w:proofErr w:type="gramStart"/>
      <w:r w:rsidR="006D6B96" w:rsidRPr="00761D6B">
        <w:rPr>
          <w:rFonts w:eastAsia="Times New Roman"/>
        </w:rPr>
        <w:t>in regard to</w:t>
      </w:r>
      <w:proofErr w:type="gramEnd"/>
      <w:r w:rsidRPr="00761D6B">
        <w:rPr>
          <w:rFonts w:eastAsia="Times New Roman"/>
        </w:rPr>
        <w:t xml:space="preserve"> code that is efficient, readable, and shows expertise with the tools used</w:t>
      </w:r>
    </w:p>
    <w:p w14:paraId="3ACC2375" w14:textId="5195269E" w:rsidR="00761D6B" w:rsidRPr="00761D6B" w:rsidRDefault="00761D6B" w:rsidP="006D6B96">
      <w:pPr>
        <w:pStyle w:val="ListParagraph"/>
        <w:numPr>
          <w:ilvl w:val="0"/>
          <w:numId w:val="36"/>
        </w:numPr>
        <w:rPr>
          <w:rFonts w:eastAsia="Times New Roman"/>
        </w:rPr>
      </w:pPr>
      <w:r w:rsidRPr="00761D6B">
        <w:rPr>
          <w:rFonts w:eastAsia="Times New Roman"/>
        </w:rPr>
        <w:t>What is submitted is functioning and free of bugs/</w:t>
      </w:r>
      <w:r w:rsidR="006D6B96">
        <w:rPr>
          <w:rFonts w:eastAsia="Times New Roman"/>
        </w:rPr>
        <w:t>defects</w:t>
      </w:r>
      <w:r w:rsidRPr="00761D6B">
        <w:rPr>
          <w:rFonts w:eastAsia="Times New Roman"/>
        </w:rPr>
        <w:t>; we would rather see a User page that submits and saves than two pages that are not functional.</w:t>
      </w:r>
    </w:p>
    <w:p w14:paraId="447908A2" w14:textId="62AAA4D3" w:rsidR="00761D6B" w:rsidRDefault="00761D6B" w:rsidP="006D6B96">
      <w:pPr>
        <w:pStyle w:val="ListParagraph"/>
        <w:numPr>
          <w:ilvl w:val="0"/>
          <w:numId w:val="36"/>
        </w:numPr>
        <w:rPr>
          <w:rFonts w:eastAsia="Times New Roman"/>
        </w:rPr>
      </w:pPr>
      <w:r w:rsidRPr="00761D6B">
        <w:rPr>
          <w:rFonts w:eastAsia="Times New Roman"/>
        </w:rPr>
        <w:t>Looks similar or better than the provided mockup and meets the given validation requirements.</w:t>
      </w:r>
    </w:p>
    <w:p w14:paraId="47820CA4" w14:textId="2D4C20DD" w:rsidR="00761D6B" w:rsidRDefault="00761D6B" w:rsidP="00761D6B">
      <w:pPr>
        <w:rPr>
          <w:rFonts w:eastAsia="Times New Roman"/>
        </w:rPr>
      </w:pPr>
    </w:p>
    <w:p w14:paraId="6D9FF768" w14:textId="77777777" w:rsidR="00761D6B" w:rsidRPr="00761D6B" w:rsidRDefault="00761D6B" w:rsidP="00761D6B">
      <w:r w:rsidRPr="00761D6B">
        <w:t>Bonus points for:</w:t>
      </w:r>
    </w:p>
    <w:p w14:paraId="2CE35568" w14:textId="77777777" w:rsidR="00761D6B" w:rsidRPr="00761D6B" w:rsidRDefault="00761D6B" w:rsidP="006D6B96">
      <w:pPr>
        <w:pStyle w:val="ListParagraph"/>
        <w:numPr>
          <w:ilvl w:val="0"/>
          <w:numId w:val="37"/>
        </w:numPr>
        <w:ind w:left="720"/>
        <w:rPr>
          <w:rFonts w:eastAsia="Times New Roman"/>
        </w:rPr>
      </w:pPr>
      <w:r w:rsidRPr="00761D6B">
        <w:rPr>
          <w:rFonts w:eastAsia="Times New Roman"/>
        </w:rPr>
        <w:t>Using recommended frameworks and plugins</w:t>
      </w:r>
    </w:p>
    <w:p w14:paraId="28503DBD" w14:textId="77777777" w:rsidR="00761D6B" w:rsidRPr="00761D6B" w:rsidRDefault="00761D6B" w:rsidP="006D6B96">
      <w:pPr>
        <w:pStyle w:val="ListParagraph"/>
        <w:numPr>
          <w:ilvl w:val="0"/>
          <w:numId w:val="37"/>
        </w:numPr>
        <w:ind w:left="720"/>
        <w:rPr>
          <w:rFonts w:eastAsia="Times New Roman"/>
        </w:rPr>
      </w:pPr>
      <w:r w:rsidRPr="00761D6B">
        <w:rPr>
          <w:rFonts w:eastAsia="Times New Roman"/>
        </w:rPr>
        <w:t>Client and server-side validations</w:t>
      </w:r>
    </w:p>
    <w:p w14:paraId="295D5606" w14:textId="77777777" w:rsidR="00761D6B" w:rsidRPr="00761D6B" w:rsidRDefault="00761D6B" w:rsidP="006D6B96">
      <w:pPr>
        <w:pStyle w:val="ListParagraph"/>
        <w:numPr>
          <w:ilvl w:val="0"/>
          <w:numId w:val="37"/>
        </w:numPr>
        <w:ind w:left="720"/>
        <w:rPr>
          <w:rFonts w:eastAsia="Times New Roman"/>
        </w:rPr>
      </w:pPr>
      <w:proofErr w:type="gramStart"/>
      <w:r w:rsidRPr="00761D6B">
        <w:rPr>
          <w:rFonts w:eastAsia="Times New Roman"/>
        </w:rPr>
        <w:t>Auto-populating</w:t>
      </w:r>
      <w:proofErr w:type="gramEnd"/>
      <w:r w:rsidRPr="00761D6B">
        <w:rPr>
          <w:rFonts w:eastAsia="Times New Roman"/>
        </w:rPr>
        <w:t xml:space="preserve"> the State and County fields after entering a valid ZIP Code</w:t>
      </w:r>
    </w:p>
    <w:p w14:paraId="7CBA0043" w14:textId="77777777" w:rsidR="00761D6B" w:rsidRPr="00761D6B" w:rsidRDefault="00761D6B" w:rsidP="006D6B96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761D6B">
        <w:rPr>
          <w:rFonts w:eastAsia="Times New Roman"/>
        </w:rPr>
        <w:lastRenderedPageBreak/>
        <w:t>Adding a check that the Email does not already exist</w:t>
      </w:r>
    </w:p>
    <w:p w14:paraId="0C68A9D5" w14:textId="77777777" w:rsidR="00761D6B" w:rsidRDefault="00761D6B" w:rsidP="006D6B96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761D6B">
        <w:rPr>
          <w:rFonts w:eastAsia="Times New Roman"/>
        </w:rPr>
        <w:t>Adding a delete button on the list page</w:t>
      </w:r>
    </w:p>
    <w:p w14:paraId="5C957B17" w14:textId="70056B72" w:rsidR="00761D6B" w:rsidRDefault="00761D6B" w:rsidP="006D6B96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761D6B">
        <w:rPr>
          <w:rFonts w:eastAsia="Times New Roman"/>
        </w:rPr>
        <w:t>Adding logging</w:t>
      </w:r>
    </w:p>
    <w:p w14:paraId="36C19BEB" w14:textId="77777777" w:rsidR="00927AD3" w:rsidRPr="00855982" w:rsidRDefault="00927AD3" w:rsidP="00927AD3">
      <w:pPr>
        <w:pStyle w:val="Heading1"/>
      </w:pPr>
      <w:r>
        <w:t>Validation Requirements</w:t>
      </w:r>
    </w:p>
    <w:p w14:paraId="3C876169" w14:textId="198D0084" w:rsidR="00927AD3" w:rsidRDefault="00927AD3" w:rsidP="006D6B96">
      <w:pPr>
        <w:pStyle w:val="ListParagraph"/>
        <w:numPr>
          <w:ilvl w:val="0"/>
          <w:numId w:val="38"/>
        </w:numPr>
      </w:pPr>
      <w:r>
        <w:t xml:space="preserve">Username – Required, Unique, Max </w:t>
      </w:r>
      <w:r w:rsidR="006D6B96">
        <w:t>8</w:t>
      </w:r>
      <w:r>
        <w:t xml:space="preserve"> characters; generated on add.</w:t>
      </w:r>
    </w:p>
    <w:p w14:paraId="30B0C739" w14:textId="77777777" w:rsidR="00927AD3" w:rsidRDefault="00927AD3" w:rsidP="006D6B96">
      <w:pPr>
        <w:pStyle w:val="ListParagraph"/>
        <w:numPr>
          <w:ilvl w:val="0"/>
          <w:numId w:val="38"/>
        </w:numPr>
      </w:pPr>
      <w:r>
        <w:t>FirstName – Required, Max 50 characters.</w:t>
      </w:r>
    </w:p>
    <w:p w14:paraId="08D79387" w14:textId="77777777" w:rsidR="00927AD3" w:rsidRDefault="00927AD3" w:rsidP="006D6B96">
      <w:pPr>
        <w:pStyle w:val="ListParagraph"/>
        <w:numPr>
          <w:ilvl w:val="0"/>
          <w:numId w:val="38"/>
        </w:numPr>
      </w:pPr>
      <w:r>
        <w:t>LastName – Required, Max 50 characters.</w:t>
      </w:r>
    </w:p>
    <w:p w14:paraId="51434FE6" w14:textId="77777777" w:rsidR="00927AD3" w:rsidRDefault="00927AD3" w:rsidP="006D6B96">
      <w:pPr>
        <w:pStyle w:val="ListParagraph"/>
        <w:numPr>
          <w:ilvl w:val="0"/>
          <w:numId w:val="38"/>
        </w:numPr>
      </w:pPr>
      <w:r>
        <w:t>JobTitle - Required, Max 25 characters.</w:t>
      </w:r>
    </w:p>
    <w:p w14:paraId="1E5D0AB1" w14:textId="77777777" w:rsidR="00927AD3" w:rsidRDefault="00927AD3" w:rsidP="006D6B96">
      <w:pPr>
        <w:pStyle w:val="ListParagraph"/>
        <w:numPr>
          <w:ilvl w:val="0"/>
          <w:numId w:val="38"/>
        </w:numPr>
      </w:pPr>
      <w:r>
        <w:t xml:space="preserve">PhoneNumber – Required, </w:t>
      </w:r>
      <w:proofErr w:type="gramStart"/>
      <w:r>
        <w:t>Must</w:t>
      </w:r>
      <w:proofErr w:type="gramEnd"/>
      <w:r>
        <w:t xml:space="preserve"> be a valid phone number format.</w:t>
      </w:r>
    </w:p>
    <w:p w14:paraId="726FDD7F" w14:textId="77777777" w:rsidR="00927AD3" w:rsidRDefault="00927AD3" w:rsidP="006D6B96">
      <w:pPr>
        <w:pStyle w:val="ListParagraph"/>
        <w:numPr>
          <w:ilvl w:val="0"/>
          <w:numId w:val="38"/>
        </w:numPr>
      </w:pPr>
      <w:r>
        <w:t>JobDescription – Required, Max 200 characters.</w:t>
      </w:r>
    </w:p>
    <w:p w14:paraId="48914FFD" w14:textId="5744398C" w:rsidR="00927AD3" w:rsidRDefault="00927AD3" w:rsidP="006D6B96">
      <w:pPr>
        <w:pStyle w:val="ListParagraph"/>
        <w:numPr>
          <w:ilvl w:val="0"/>
          <w:numId w:val="38"/>
        </w:numPr>
      </w:pPr>
      <w:r>
        <w:t xml:space="preserve">Email – Required, </w:t>
      </w:r>
      <w:proofErr w:type="gramStart"/>
      <w:r>
        <w:t>Must</w:t>
      </w:r>
      <w:proofErr w:type="gramEnd"/>
      <w:r>
        <w:t xml:space="preserve"> be valid email format.</w:t>
      </w:r>
    </w:p>
    <w:p w14:paraId="0EBD4727" w14:textId="0E5F5872" w:rsidR="00927AD3" w:rsidRDefault="00927AD3" w:rsidP="00927AD3"/>
    <w:p w14:paraId="365C52CD" w14:textId="77777777" w:rsidR="00927AD3" w:rsidRPr="00855982" w:rsidRDefault="00927AD3" w:rsidP="00927AD3">
      <w:pPr>
        <w:pStyle w:val="Heading1"/>
      </w:pPr>
      <w:r>
        <w:t>Mockups</w:t>
      </w:r>
    </w:p>
    <w:p w14:paraId="0EE159C4" w14:textId="1E803466" w:rsidR="00927AD3" w:rsidRPr="00855982" w:rsidRDefault="00927AD3" w:rsidP="00927AD3">
      <w:pPr>
        <w:pStyle w:val="ListParagraph"/>
        <w:ind w:left="0"/>
      </w:pPr>
      <w:r>
        <w:t>Can be found in the same folder as this file. Mockups are a guideline, not a strict requirement</w:t>
      </w:r>
      <w:r w:rsidR="006D6B96">
        <w:t xml:space="preserve">. Feel free to make design alterations. </w:t>
      </w:r>
    </w:p>
    <w:p w14:paraId="4A97A5D4" w14:textId="77777777" w:rsidR="00927AD3" w:rsidRPr="00927AD3" w:rsidRDefault="00927AD3" w:rsidP="00927AD3">
      <w:pPr>
        <w:rPr>
          <w:rFonts w:eastAsia="Times New Roman"/>
        </w:rPr>
      </w:pPr>
    </w:p>
    <w:p w14:paraId="6D8DC49F" w14:textId="5ADC4D31" w:rsidR="00761D6B" w:rsidRPr="00855982" w:rsidRDefault="00761D6B" w:rsidP="00761D6B">
      <w:pPr>
        <w:pStyle w:val="Heading1"/>
      </w:pPr>
      <w:r>
        <w:t>Recommended Workflow</w:t>
      </w:r>
    </w:p>
    <w:p w14:paraId="2A0B3703" w14:textId="0172D973" w:rsidR="00761D6B" w:rsidRDefault="00761D6B" w:rsidP="00761D6B">
      <w:pPr>
        <w:pStyle w:val="ListParagraph"/>
        <w:ind w:left="0"/>
      </w:pPr>
      <w:r>
        <w:t>I</w:t>
      </w:r>
      <w:r w:rsidRPr="00761D6B">
        <w:t>n order from left</w:t>
      </w:r>
      <w:r>
        <w:t xml:space="preserve"> (highest)</w:t>
      </w:r>
      <w:r w:rsidRPr="00761D6B">
        <w:t xml:space="preserve"> to right</w:t>
      </w:r>
      <w:r>
        <w:t xml:space="preserve"> (lowest)</w:t>
      </w:r>
      <w:r w:rsidRPr="00761D6B">
        <w:t xml:space="preserve">: </w:t>
      </w:r>
      <w:r w:rsidRPr="00761D6B">
        <w:br/>
      </w:r>
      <w:r w:rsidRPr="00761D6B">
        <w:br/>
      </w:r>
      <w:r w:rsidRPr="00761D6B">
        <w:rPr>
          <w:b/>
          <w:bCs/>
        </w:rPr>
        <w:t xml:space="preserve">User page </w:t>
      </w:r>
      <w:r w:rsidRPr="00761D6B">
        <w:rPr>
          <w:rFonts w:ascii="Wingdings" w:hAnsi="Wingdings"/>
        </w:rPr>
        <w:t>à</w:t>
      </w:r>
      <w:r w:rsidRPr="00761D6B">
        <w:t xml:space="preserve"> </w:t>
      </w:r>
      <w:r w:rsidRPr="00761D6B">
        <w:rPr>
          <w:b/>
          <w:bCs/>
        </w:rPr>
        <w:t>List page</w:t>
      </w:r>
      <w:r w:rsidRPr="00761D6B">
        <w:rPr>
          <w:b/>
          <w:bCs/>
        </w:rPr>
        <w:br/>
      </w:r>
      <w:r>
        <w:br/>
        <w:t>Individual Pages:</w:t>
      </w:r>
    </w:p>
    <w:p w14:paraId="78724FFC" w14:textId="1F2ACB68" w:rsidR="00761D6B" w:rsidRDefault="00761D6B" w:rsidP="00761D6B">
      <w:pPr>
        <w:pStyle w:val="ListParagraph"/>
        <w:numPr>
          <w:ilvl w:val="0"/>
          <w:numId w:val="34"/>
        </w:numPr>
      </w:pPr>
      <w:r w:rsidRPr="00761D6B">
        <w:rPr>
          <w:b/>
          <w:bCs/>
        </w:rPr>
        <w:t>User page</w:t>
      </w:r>
      <w:r w:rsidRPr="00761D6B">
        <w:t xml:space="preserve"> </w:t>
      </w:r>
      <w:r w:rsidRPr="00761D6B">
        <w:rPr>
          <w:rFonts w:ascii="Wingdings" w:hAnsi="Wingdings"/>
        </w:rPr>
        <w:t>à</w:t>
      </w:r>
      <w:r w:rsidRPr="00761D6B">
        <w:t xml:space="preserve"> Form structure </w:t>
      </w:r>
      <w:r w:rsidRPr="00761D6B">
        <w:rPr>
          <w:rFonts w:ascii="Wingdings" w:hAnsi="Wingdings"/>
        </w:rPr>
        <w:t>à</w:t>
      </w:r>
      <w:r w:rsidRPr="00761D6B">
        <w:t xml:space="preserve"> Form submitting and saving </w:t>
      </w:r>
      <w:r w:rsidRPr="00761D6B">
        <w:rPr>
          <w:rFonts w:ascii="Wingdings" w:hAnsi="Wingdings"/>
        </w:rPr>
        <w:t>à</w:t>
      </w:r>
      <w:r w:rsidRPr="00761D6B">
        <w:t xml:space="preserve"> Add validations </w:t>
      </w:r>
      <w:r w:rsidRPr="00761D6B">
        <w:rPr>
          <w:rFonts w:ascii="Wingdings" w:hAnsi="Wingdings"/>
        </w:rPr>
        <w:t>à</w:t>
      </w:r>
      <w:r w:rsidRPr="00761D6B">
        <w:t xml:space="preserve"> Add logging </w:t>
      </w:r>
      <w:r w:rsidRPr="00761D6B">
        <w:rPr>
          <w:rFonts w:ascii="Wingdings" w:hAnsi="Wingdings"/>
        </w:rPr>
        <w:t>à</w:t>
      </w:r>
      <w:r w:rsidRPr="00761D6B">
        <w:t xml:space="preserve"> Add styling and responsiveness</w:t>
      </w:r>
    </w:p>
    <w:p w14:paraId="47CA04A9" w14:textId="2197E7F2" w:rsidR="00761D6B" w:rsidRPr="00761D6B" w:rsidRDefault="00761D6B" w:rsidP="00761D6B">
      <w:pPr>
        <w:pStyle w:val="ListParagraph"/>
        <w:ind w:left="360"/>
      </w:pPr>
    </w:p>
    <w:p w14:paraId="6E79E89F" w14:textId="13F608D8" w:rsidR="00855982" w:rsidRDefault="00761D6B" w:rsidP="00761D6B">
      <w:pPr>
        <w:pStyle w:val="ListParagraph"/>
        <w:numPr>
          <w:ilvl w:val="0"/>
          <w:numId w:val="34"/>
        </w:numPr>
      </w:pPr>
      <w:r w:rsidRPr="00761D6B">
        <w:rPr>
          <w:b/>
          <w:bCs/>
        </w:rPr>
        <w:t xml:space="preserve">List page </w:t>
      </w:r>
      <w:r w:rsidRPr="00761D6B">
        <w:rPr>
          <w:rFonts w:ascii="Wingdings" w:hAnsi="Wingdings"/>
        </w:rPr>
        <w:t>à</w:t>
      </w:r>
      <w:r w:rsidRPr="00761D6B">
        <w:t xml:space="preserve"> Table structure </w:t>
      </w:r>
      <w:r w:rsidRPr="00761D6B">
        <w:rPr>
          <w:rFonts w:ascii="Wingdings" w:hAnsi="Wingdings"/>
        </w:rPr>
        <w:t>à</w:t>
      </w:r>
      <w:r w:rsidRPr="00761D6B">
        <w:t xml:space="preserve"> Table displaying data accurately from the database </w:t>
      </w:r>
      <w:r w:rsidRPr="00761D6B">
        <w:rPr>
          <w:rFonts w:ascii="Wingdings" w:hAnsi="Wingdings"/>
        </w:rPr>
        <w:t>à</w:t>
      </w:r>
      <w:r w:rsidRPr="00761D6B">
        <w:t xml:space="preserve"> Add styling and responsiveness </w:t>
      </w:r>
      <w:r w:rsidRPr="00761D6B">
        <w:rPr>
          <w:rFonts w:ascii="Wingdings" w:hAnsi="Wingdings"/>
        </w:rPr>
        <w:t>à</w:t>
      </w:r>
      <w:r w:rsidRPr="00761D6B">
        <w:t xml:space="preserve"> Add features (Edit, Delete)</w:t>
      </w:r>
    </w:p>
    <w:p w14:paraId="752193F3" w14:textId="77777777" w:rsidR="00902D79" w:rsidRDefault="00902D79" w:rsidP="00902D79">
      <w:pPr>
        <w:pStyle w:val="ListParagraph"/>
      </w:pPr>
    </w:p>
    <w:sectPr w:rsidR="00902D79" w:rsidSect="008559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A033B" w14:textId="77777777" w:rsidR="00754388" w:rsidRDefault="00754388" w:rsidP="00855982">
      <w:pPr>
        <w:spacing w:after="0" w:line="240" w:lineRule="auto"/>
      </w:pPr>
      <w:r>
        <w:separator/>
      </w:r>
    </w:p>
  </w:endnote>
  <w:endnote w:type="continuationSeparator" w:id="0">
    <w:p w14:paraId="759DE88F" w14:textId="77777777" w:rsidR="00754388" w:rsidRDefault="0075438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71C6F" w14:textId="77777777" w:rsidR="006D6B96" w:rsidRDefault="006D6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7AAF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78D9B" w14:textId="77777777" w:rsidR="006D6B96" w:rsidRDefault="006D6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DF806" w14:textId="77777777" w:rsidR="00754388" w:rsidRDefault="00754388" w:rsidP="00855982">
      <w:pPr>
        <w:spacing w:after="0" w:line="240" w:lineRule="auto"/>
      </w:pPr>
      <w:r>
        <w:separator/>
      </w:r>
    </w:p>
  </w:footnote>
  <w:footnote w:type="continuationSeparator" w:id="0">
    <w:p w14:paraId="1135E240" w14:textId="77777777" w:rsidR="00754388" w:rsidRDefault="0075438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AAF40" w14:textId="77777777" w:rsidR="006D6B96" w:rsidRDefault="006D6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56A9" w14:textId="77777777" w:rsidR="006D6B96" w:rsidRDefault="006D6B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27A33" w14:textId="77777777" w:rsidR="006D6B96" w:rsidRDefault="006D6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4A3909"/>
    <w:multiLevelType w:val="hybridMultilevel"/>
    <w:tmpl w:val="AAB8E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D72948"/>
    <w:multiLevelType w:val="hybridMultilevel"/>
    <w:tmpl w:val="D116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E8238E"/>
    <w:multiLevelType w:val="hybridMultilevel"/>
    <w:tmpl w:val="8630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0B5F"/>
    <w:multiLevelType w:val="hybridMultilevel"/>
    <w:tmpl w:val="ECF4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017A5"/>
    <w:multiLevelType w:val="hybridMultilevel"/>
    <w:tmpl w:val="2FA07750"/>
    <w:lvl w:ilvl="0" w:tplc="1B06FB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8331BD"/>
    <w:multiLevelType w:val="hybridMultilevel"/>
    <w:tmpl w:val="1A9ACB0A"/>
    <w:lvl w:ilvl="0" w:tplc="FBEAF17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F66964"/>
    <w:multiLevelType w:val="hybridMultilevel"/>
    <w:tmpl w:val="E62E1E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547BE9"/>
    <w:multiLevelType w:val="hybridMultilevel"/>
    <w:tmpl w:val="C7A47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2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6"/>
  </w:num>
  <w:num w:numId="31">
    <w:abstractNumId w:val="23"/>
  </w:num>
  <w:num w:numId="32">
    <w:abstractNumId w:val="20"/>
  </w:num>
  <w:num w:numId="33">
    <w:abstractNumId w:val="16"/>
  </w:num>
  <w:num w:numId="34">
    <w:abstractNumId w:val="13"/>
  </w:num>
  <w:num w:numId="35">
    <w:abstractNumId w:val="19"/>
  </w:num>
  <w:num w:numId="36">
    <w:abstractNumId w:val="18"/>
  </w:num>
  <w:num w:numId="37">
    <w:abstractNumId w:val="2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B"/>
    <w:rsid w:val="001D4362"/>
    <w:rsid w:val="006D6B96"/>
    <w:rsid w:val="006F6A36"/>
    <w:rsid w:val="00754388"/>
    <w:rsid w:val="00761D6B"/>
    <w:rsid w:val="007833A7"/>
    <w:rsid w:val="00855982"/>
    <w:rsid w:val="00902D79"/>
    <w:rsid w:val="00927AD3"/>
    <w:rsid w:val="00A10484"/>
    <w:rsid w:val="00B409FA"/>
    <w:rsid w:val="00CA5BB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|"/>
  <w14:docId w14:val="578B4178"/>
  <w15:chartTrackingRefBased/>
  <w15:docId w15:val="{C980D58B-E8A1-4F08-8E54-B944B3C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6B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61D6B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0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tables.net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fluentvalidation.net/en/latest/aspne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spnet/core/mvc/models/validation?view=aspnetcore-5.0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visualstudio.microsoft.com/vs/community/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rilog.net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Andrew, Trevor</dc:creator>
  <cp:lastModifiedBy>Malhotra, Hemandu</cp:lastModifiedBy>
  <cp:revision>4</cp:revision>
  <dcterms:created xsi:type="dcterms:W3CDTF">2021-09-30T19:47:00Z</dcterms:created>
  <dcterms:modified xsi:type="dcterms:W3CDTF">2021-10-06T05:54:00Z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